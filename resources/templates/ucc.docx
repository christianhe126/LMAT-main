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5833E" w14:textId="42F7DB6F" w:rsidR="00F006D9" w:rsidRDefault="00F006D9" w:rsidP="00940BF4">
      <w:pPr>
        <w:rPr>
          <w:lang w:val="en-US"/>
        </w:rPr>
      </w:pPr>
    </w:p>
    <w:p w14:paraId="31567F82" w14:textId="507373C4" w:rsidR="00F006D9" w:rsidRDefault="009408C5" w:rsidP="00940BF4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824" behindDoc="0" locked="0" layoutInCell="1" allowOverlap="1" wp14:anchorId="038705A8" wp14:editId="742A97DA">
            <wp:simplePos x="0" y="0"/>
            <wp:positionH relativeFrom="page">
              <wp:align>left</wp:align>
            </wp:positionH>
            <wp:positionV relativeFrom="paragraph">
              <wp:posOffset>286673</wp:posOffset>
            </wp:positionV>
            <wp:extent cx="1877678" cy="2004447"/>
            <wp:effectExtent l="0" t="0" r="2540" b="254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519" cy="2017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3F4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BB4B3D7" wp14:editId="64954F02">
                <wp:simplePos x="0" y="0"/>
                <wp:positionH relativeFrom="page">
                  <wp:posOffset>7620</wp:posOffset>
                </wp:positionH>
                <wp:positionV relativeFrom="paragraph">
                  <wp:posOffset>270510</wp:posOffset>
                </wp:positionV>
                <wp:extent cx="1869440" cy="2044065"/>
                <wp:effectExtent l="0" t="0" r="0" b="6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20440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EB58C" w14:textId="6EE371E4" w:rsidR="006F0AB9" w:rsidRDefault="006F0AB9" w:rsidP="00D617D1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269536FC" w14:textId="456B1E77" w:rsidR="00CB2A35" w:rsidRDefault="00CB2A35" w:rsidP="00D617D1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97C888F" w14:textId="798F9ACE" w:rsidR="00CB2A35" w:rsidRDefault="00CB2A35" w:rsidP="00D617D1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1532CE45" w14:textId="591FE33D" w:rsidR="00CB2A35" w:rsidRDefault="00CB2A35" w:rsidP="00D617D1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8857D9E" w14:textId="0430D677" w:rsidR="00CB2A35" w:rsidRDefault="00CB2A35" w:rsidP="00D617D1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71BED614" w14:textId="41279F6C" w:rsidR="00CB2A35" w:rsidRDefault="00CB2A35" w:rsidP="00D617D1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281BCA47" w14:textId="77777777" w:rsidR="00CB2A35" w:rsidRPr="00EC3179" w:rsidRDefault="00CB2A35" w:rsidP="00D617D1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B3D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.6pt;margin-top:21.3pt;width:147.2pt;height:160.9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" fillcolor="#d8d8d8" stroked="f">
                <v:textbox>
                  <w:txbxContent>
                    <w:p w14:paraId="237EB58C" w14:textId="6EE371E4" w:rsidR="006F0AB9" w:rsidRDefault="006F0AB9" w:rsidP="00D617D1">
                      <w:pPr>
                        <w:rPr>
                          <w:rFonts w:cs="Arial"/>
                          <w:lang w:val="en-US"/>
                        </w:rPr>
                      </w:pPr>
                    </w:p>
                    <w:p w14:paraId="269536FC" w14:textId="456B1E77" w:rsidR="00CB2A35" w:rsidRDefault="00CB2A35" w:rsidP="00D617D1">
                      <w:pPr>
                        <w:rPr>
                          <w:rFonts w:cs="Arial"/>
                          <w:lang w:val="en-US"/>
                        </w:rPr>
                      </w:pPr>
                    </w:p>
                    <w:p w14:paraId="397C888F" w14:textId="798F9ACE" w:rsidR="00CB2A35" w:rsidRDefault="00CB2A35" w:rsidP="00D617D1">
                      <w:pPr>
                        <w:rPr>
                          <w:rFonts w:cs="Arial"/>
                          <w:lang w:val="en-US"/>
                        </w:rPr>
                      </w:pPr>
                    </w:p>
                    <w:p w14:paraId="1532CE45" w14:textId="591FE33D" w:rsidR="00CB2A35" w:rsidRDefault="00CB2A35" w:rsidP="00D617D1">
                      <w:pPr>
                        <w:rPr>
                          <w:rFonts w:cs="Arial"/>
                          <w:lang w:val="en-US"/>
                        </w:rPr>
                      </w:pPr>
                    </w:p>
                    <w:p w14:paraId="08857D9E" w14:textId="0430D677" w:rsidR="00CB2A35" w:rsidRDefault="00CB2A35" w:rsidP="00D617D1">
                      <w:pPr>
                        <w:rPr>
                          <w:rFonts w:cs="Arial"/>
                          <w:lang w:val="en-US"/>
                        </w:rPr>
                      </w:pPr>
                    </w:p>
                    <w:p w14:paraId="71BED614" w14:textId="41279F6C" w:rsidR="00CB2A35" w:rsidRDefault="00CB2A35" w:rsidP="00D617D1">
                      <w:pPr>
                        <w:rPr>
                          <w:rFonts w:cs="Arial"/>
                          <w:lang w:val="en-US"/>
                        </w:rPr>
                      </w:pPr>
                    </w:p>
                    <w:p w14:paraId="281BCA47" w14:textId="77777777" w:rsidR="00CB2A35" w:rsidRPr="00EC3179" w:rsidRDefault="00CB2A35" w:rsidP="00D617D1">
                      <w:pPr>
                        <w:rPr>
                          <w:rFonts w:cs="Arial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53" w:tblpY="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/>
        <w:tblLook w:val="04A0" w:firstRow="1" w:lastRow="0" w:firstColumn="1" w:lastColumn="0" w:noHBand="0" w:noVBand="1"/>
      </w:tblPr>
      <w:tblGrid>
        <w:gridCol w:w="8957"/>
      </w:tblGrid>
      <w:tr w:rsidR="009408C5" w:rsidRPr="00E0628B" w14:paraId="3C3CED95" w14:textId="77777777" w:rsidTr="00153AA5">
        <w:trPr>
          <w:trHeight w:val="3220"/>
        </w:trPr>
        <w:tc>
          <w:tcPr>
            <w:tcW w:w="8957" w:type="dxa"/>
            <w:shd w:val="clear" w:color="auto" w:fill="D8D8D8"/>
          </w:tcPr>
          <w:p w14:paraId="17798079" w14:textId="3E746406" w:rsidR="009408C5" w:rsidRPr="00EC3179" w:rsidRDefault="009408C5" w:rsidP="00153AA5">
            <w:pPr>
              <w:pStyle w:val="Title1"/>
              <w:spacing w:before="560" w:after="0"/>
              <w:ind w:left="0"/>
              <w:rPr>
                <w:lang w:val="en-US"/>
              </w:rPr>
            </w:pPr>
            <w:r w:rsidRPr="00EC3179">
              <w:rPr>
                <w:lang w:val="en-US"/>
              </w:rPr>
              <w:t>SAP BTP Development</w:t>
            </w:r>
          </w:p>
          <w:p w14:paraId="2B426372" w14:textId="555CA41C" w:rsidR="009408C5" w:rsidRDefault="009408C5" w:rsidP="00153AA5">
            <w:pPr>
              <w:pStyle w:val="SubTitle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###T</w:t>
            </w:r>
            <w:r w:rsidR="00692507">
              <w:rPr>
                <w:lang w:val="en-US"/>
              </w:rPr>
              <w:t>itle</w:t>
            </w:r>
            <w:r>
              <w:rPr>
                <w:lang w:val="en-US"/>
              </w:rPr>
              <w:t>#</w:t>
            </w:r>
            <w:r w:rsidR="00153AA5">
              <w:rPr>
                <w:lang w:val="en-US"/>
              </w:rPr>
              <w:t>##</w:t>
            </w:r>
          </w:p>
          <w:p w14:paraId="2CEDDCD0" w14:textId="3D96BB62" w:rsidR="009408C5" w:rsidRDefault="009408C5" w:rsidP="00153AA5">
            <w:pPr>
              <w:pStyle w:val="SubTitle"/>
              <w:tabs>
                <w:tab w:val="left" w:pos="986"/>
              </w:tabs>
              <w:spacing w:before="560"/>
              <w:ind w:left="0"/>
              <w:rPr>
                <w:lang w:val="en-US"/>
              </w:rPr>
            </w:pPr>
          </w:p>
        </w:tc>
      </w:tr>
    </w:tbl>
    <w:p w14:paraId="669749F4" w14:textId="718D8F36" w:rsidR="00940BF4" w:rsidRDefault="00940BF4" w:rsidP="00940BF4">
      <w:pPr>
        <w:rPr>
          <w:lang w:val="en-US"/>
        </w:rPr>
      </w:pP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2547"/>
        <w:gridCol w:w="3821"/>
        <w:gridCol w:w="3260"/>
      </w:tblGrid>
      <w:tr w:rsidR="00162888" w:rsidRPr="00954157" w14:paraId="6BB91CA8" w14:textId="77777777" w:rsidTr="00F006D9">
        <w:trPr>
          <w:trHeight w:val="2835"/>
        </w:trPr>
        <w:tc>
          <w:tcPr>
            <w:tcW w:w="2547" w:type="dxa"/>
            <w:vMerge w:val="restart"/>
          </w:tcPr>
          <w:p w14:paraId="7A8794F2" w14:textId="1E2FBFCD" w:rsidR="006763FB" w:rsidRDefault="00162888" w:rsidP="00162888">
            <w:pPr>
              <w:rPr>
                <w:szCs w:val="22"/>
                <w:lang w:val="en-US"/>
              </w:rPr>
            </w:pPr>
            <w:r w:rsidRPr="00C34652">
              <w:rPr>
                <w:rStyle w:val="InTableHeadingZchn"/>
                <w:szCs w:val="22"/>
              </w:rPr>
              <w:t>Product</w:t>
            </w:r>
            <w:r w:rsidRPr="00C34652">
              <w:rPr>
                <w:szCs w:val="22"/>
                <w:lang w:val="en-US"/>
              </w:rPr>
              <w:t xml:space="preserve">: </w:t>
            </w:r>
          </w:p>
          <w:p w14:paraId="0AD70D36" w14:textId="52937EB5" w:rsidR="00162888" w:rsidRDefault="00692507" w:rsidP="0016288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###Product###</w:t>
            </w:r>
          </w:p>
          <w:p w14:paraId="517773DF" w14:textId="77777777" w:rsidR="006763FB" w:rsidRPr="00C34652" w:rsidRDefault="006763FB" w:rsidP="00162888">
            <w:pPr>
              <w:rPr>
                <w:szCs w:val="22"/>
                <w:lang w:val="en-US"/>
              </w:rPr>
            </w:pPr>
          </w:p>
          <w:p w14:paraId="027BD308" w14:textId="77777777" w:rsidR="006763FB" w:rsidRDefault="00162888" w:rsidP="00162888">
            <w:pPr>
              <w:rPr>
                <w:szCs w:val="22"/>
                <w:lang w:val="en-US"/>
              </w:rPr>
            </w:pPr>
            <w:r w:rsidRPr="00C34652">
              <w:rPr>
                <w:rStyle w:val="InTableHeadingZchn"/>
                <w:szCs w:val="22"/>
              </w:rPr>
              <w:t>Level</w:t>
            </w:r>
            <w:r w:rsidRPr="00C34652">
              <w:rPr>
                <w:szCs w:val="22"/>
                <w:lang w:val="en-US"/>
              </w:rPr>
              <w:t xml:space="preserve">: </w:t>
            </w:r>
          </w:p>
          <w:p w14:paraId="0060B358" w14:textId="246F1B15" w:rsidR="00162888" w:rsidRDefault="00692507" w:rsidP="0016288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###Level###</w:t>
            </w:r>
          </w:p>
          <w:p w14:paraId="2782D662" w14:textId="77777777" w:rsidR="006763FB" w:rsidRPr="00C34652" w:rsidRDefault="006763FB" w:rsidP="00162888">
            <w:pPr>
              <w:rPr>
                <w:szCs w:val="22"/>
                <w:lang w:val="en-US"/>
              </w:rPr>
            </w:pPr>
          </w:p>
          <w:p w14:paraId="4AC754B7" w14:textId="77777777" w:rsidR="006763FB" w:rsidRDefault="00162888" w:rsidP="00162888">
            <w:pPr>
              <w:rPr>
                <w:szCs w:val="22"/>
                <w:lang w:val="en-US"/>
              </w:rPr>
            </w:pPr>
            <w:r w:rsidRPr="006763FB">
              <w:rPr>
                <w:rStyle w:val="InTableHeadingZchn"/>
              </w:rPr>
              <w:t>Focus</w:t>
            </w:r>
            <w:r w:rsidRPr="00C34652">
              <w:rPr>
                <w:szCs w:val="22"/>
                <w:lang w:val="en-US"/>
              </w:rPr>
              <w:t xml:space="preserve">: </w:t>
            </w:r>
          </w:p>
          <w:p w14:paraId="0A89CF3A" w14:textId="50612423" w:rsidR="00162888" w:rsidRDefault="00692507" w:rsidP="0016288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###Focus###</w:t>
            </w:r>
          </w:p>
          <w:p w14:paraId="101F6CF0" w14:textId="77777777" w:rsidR="006763FB" w:rsidRPr="00C34652" w:rsidRDefault="006763FB" w:rsidP="00162888">
            <w:pPr>
              <w:rPr>
                <w:szCs w:val="22"/>
                <w:lang w:val="en-US"/>
              </w:rPr>
            </w:pPr>
          </w:p>
          <w:p w14:paraId="7E757F87" w14:textId="77777777" w:rsidR="006763FB" w:rsidRDefault="00162888" w:rsidP="00162888">
            <w:pPr>
              <w:rPr>
                <w:szCs w:val="22"/>
                <w:lang w:val="en-US"/>
              </w:rPr>
            </w:pPr>
            <w:r w:rsidRPr="006763FB">
              <w:rPr>
                <w:rStyle w:val="InTableHeadingZchn"/>
              </w:rPr>
              <w:t>Version</w:t>
            </w:r>
            <w:r w:rsidRPr="00C34652">
              <w:rPr>
                <w:szCs w:val="22"/>
                <w:lang w:val="en-US"/>
              </w:rPr>
              <w:t xml:space="preserve">: </w:t>
            </w:r>
          </w:p>
          <w:p w14:paraId="63DF92E1" w14:textId="7EF55E66" w:rsidR="00162888" w:rsidRDefault="00692507" w:rsidP="0016288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###Version###</w:t>
            </w:r>
          </w:p>
          <w:p w14:paraId="00A1962E" w14:textId="77777777" w:rsidR="006763FB" w:rsidRPr="00C34652" w:rsidRDefault="006763FB" w:rsidP="00162888">
            <w:pPr>
              <w:rPr>
                <w:szCs w:val="22"/>
                <w:lang w:val="en-US"/>
              </w:rPr>
            </w:pPr>
          </w:p>
          <w:p w14:paraId="2D3F3C09" w14:textId="77777777" w:rsidR="006763FB" w:rsidRDefault="00162888" w:rsidP="00162888">
            <w:pPr>
              <w:rPr>
                <w:szCs w:val="22"/>
                <w:lang w:val="en-GB"/>
              </w:rPr>
            </w:pPr>
            <w:r w:rsidRPr="006763FB">
              <w:rPr>
                <w:rStyle w:val="InTableHeadingZchn"/>
              </w:rPr>
              <w:t>Author</w:t>
            </w:r>
            <w:r w:rsidRPr="00C34652">
              <w:rPr>
                <w:szCs w:val="22"/>
                <w:lang w:val="en-GB"/>
              </w:rPr>
              <w:t xml:space="preserve">: </w:t>
            </w:r>
          </w:p>
          <w:p w14:paraId="7B199F69" w14:textId="230978EF" w:rsidR="00162888" w:rsidRPr="00692507" w:rsidRDefault="00692507" w:rsidP="00692507">
            <w:pPr>
              <w:jc w:val="left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###Author###</w:t>
            </w:r>
          </w:p>
        </w:tc>
        <w:tc>
          <w:tcPr>
            <w:tcW w:w="3821" w:type="dxa"/>
          </w:tcPr>
          <w:p w14:paraId="21D0B4A7" w14:textId="75BDCCBC" w:rsidR="00162888" w:rsidRDefault="00162888" w:rsidP="00B62C7F">
            <w:pPr>
              <w:pStyle w:val="InTableHeading"/>
            </w:pPr>
            <w:r w:rsidRPr="00B62C7F">
              <w:t>Motivation</w:t>
            </w:r>
          </w:p>
          <w:p w14:paraId="7FAC8A0C" w14:textId="1DE48542" w:rsidR="00C477F8" w:rsidRPr="006763FB" w:rsidRDefault="00692507" w:rsidP="000034E8">
            <w:pPr>
              <w:rPr>
                <w:lang w:val="en-US"/>
              </w:rPr>
            </w:pPr>
            <w:r>
              <w:rPr>
                <w:lang w:val="en-US"/>
              </w:rPr>
              <w:t>###Motivation###</w:t>
            </w:r>
          </w:p>
          <w:p w14:paraId="5EAF3BBD" w14:textId="5B779B5C" w:rsidR="00162888" w:rsidRPr="009C3CC0" w:rsidRDefault="00162888" w:rsidP="00E6357B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53D4EBBC" w14:textId="77777777" w:rsidR="00162888" w:rsidRPr="009C3CC0" w:rsidRDefault="00162888" w:rsidP="00B62C7F">
            <w:pPr>
              <w:pStyle w:val="InTableHeading"/>
            </w:pPr>
            <w:r w:rsidRPr="009C3CC0">
              <w:t>Prerequisites</w:t>
            </w:r>
          </w:p>
          <w:p w14:paraId="2A647A6B" w14:textId="22240F96" w:rsidR="00162888" w:rsidRPr="009C3CC0" w:rsidRDefault="00692507" w:rsidP="001414B6">
            <w:pPr>
              <w:rPr>
                <w:lang w:val="en-US"/>
              </w:rPr>
            </w:pPr>
            <w:r>
              <w:rPr>
                <w:lang w:val="en-US"/>
              </w:rPr>
              <w:t>###Prerequisites###</w:t>
            </w:r>
          </w:p>
        </w:tc>
      </w:tr>
      <w:tr w:rsidR="00162888" w:rsidRPr="00954157" w14:paraId="706A82D0" w14:textId="77777777" w:rsidTr="00F006D9">
        <w:trPr>
          <w:trHeight w:val="2942"/>
        </w:trPr>
        <w:tc>
          <w:tcPr>
            <w:tcW w:w="2547" w:type="dxa"/>
            <w:vMerge/>
          </w:tcPr>
          <w:p w14:paraId="4D0DBA60" w14:textId="77777777" w:rsidR="00162888" w:rsidRPr="009C3CC0" w:rsidRDefault="00162888" w:rsidP="00E6357B">
            <w:pPr>
              <w:rPr>
                <w:lang w:val="en-US"/>
              </w:rPr>
            </w:pPr>
          </w:p>
        </w:tc>
        <w:tc>
          <w:tcPr>
            <w:tcW w:w="3821" w:type="dxa"/>
          </w:tcPr>
          <w:p w14:paraId="41A886F2" w14:textId="77777777" w:rsidR="00162888" w:rsidRPr="009C3CC0" w:rsidRDefault="00162888" w:rsidP="00B62C7F">
            <w:pPr>
              <w:pStyle w:val="InTableHeading"/>
            </w:pPr>
            <w:r w:rsidRPr="009C3CC0">
              <w:t>Content</w:t>
            </w:r>
          </w:p>
          <w:p w14:paraId="794DC1EF" w14:textId="6E51139C" w:rsidR="00162888" w:rsidRPr="009C3CC0" w:rsidRDefault="00692507" w:rsidP="000034E8">
            <w:pPr>
              <w:rPr>
                <w:lang w:val="en-US"/>
              </w:rPr>
            </w:pPr>
            <w:r>
              <w:rPr>
                <w:lang w:val="en-US"/>
              </w:rPr>
              <w:t>###Content###</w:t>
            </w:r>
          </w:p>
        </w:tc>
        <w:tc>
          <w:tcPr>
            <w:tcW w:w="3260" w:type="dxa"/>
          </w:tcPr>
          <w:p w14:paraId="5F4DD4CE" w14:textId="77777777" w:rsidR="00162888" w:rsidRPr="009C3CC0" w:rsidRDefault="00162888" w:rsidP="00B62C7F">
            <w:pPr>
              <w:pStyle w:val="InTableHeading"/>
            </w:pPr>
            <w:r w:rsidRPr="009C3CC0">
              <w:t>Lecture notes</w:t>
            </w:r>
          </w:p>
          <w:p w14:paraId="47E9D3AE" w14:textId="65510652" w:rsidR="00162888" w:rsidRPr="009C3CC0" w:rsidRDefault="00692507" w:rsidP="000034E8">
            <w:pPr>
              <w:rPr>
                <w:lang w:val="en-US"/>
              </w:rPr>
            </w:pPr>
            <w:r>
              <w:rPr>
                <w:lang w:val="en-US"/>
              </w:rPr>
              <w:t>###Lecture Notes###</w:t>
            </w:r>
          </w:p>
        </w:tc>
      </w:tr>
    </w:tbl>
    <w:p w14:paraId="41296624" w14:textId="12B07C1F" w:rsidR="004410A5" w:rsidRDefault="004410A5" w:rsidP="009C3CC0">
      <w:pPr>
        <w:rPr>
          <w:rFonts w:cs="Arial"/>
          <w:szCs w:val="20"/>
          <w:lang w:val="en-US"/>
        </w:rPr>
      </w:pPr>
    </w:p>
    <w:p w14:paraId="6AB2CC67" w14:textId="6858845A" w:rsidR="000A066D" w:rsidRDefault="000A066D" w:rsidP="009C3CC0">
      <w:pPr>
        <w:rPr>
          <w:rFonts w:cs="Arial"/>
          <w:szCs w:val="20"/>
          <w:lang w:val="en-US"/>
        </w:rPr>
      </w:pPr>
    </w:p>
    <w:p w14:paraId="26DA50FB" w14:textId="77777777" w:rsidR="000A066D" w:rsidRPr="009C3CC0" w:rsidRDefault="000A066D" w:rsidP="009C3CC0">
      <w:pPr>
        <w:rPr>
          <w:rFonts w:cs="Arial"/>
          <w:szCs w:val="20"/>
          <w:lang w:val="en-US"/>
        </w:rPr>
      </w:pPr>
    </w:p>
    <w:p w14:paraId="31CCCCDD" w14:textId="0DB8BE96" w:rsidR="00093305" w:rsidRPr="005F0823" w:rsidRDefault="00093305" w:rsidP="005F0823">
      <w:pPr>
        <w:rPr>
          <w:lang w:val="en-US"/>
        </w:rPr>
      </w:pPr>
    </w:p>
    <w:sectPr w:rsidR="00093305" w:rsidRPr="005F0823" w:rsidSect="00162888">
      <w:headerReference w:type="default" r:id="rId9"/>
      <w:footerReference w:type="default" r:id="rId10"/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7EB4F" w14:textId="77777777" w:rsidR="00AC6FDE" w:rsidRDefault="00AC6FDE">
      <w:r>
        <w:separator/>
      </w:r>
    </w:p>
  </w:endnote>
  <w:endnote w:type="continuationSeparator" w:id="0">
    <w:p w14:paraId="5ED6F1C5" w14:textId="77777777" w:rsidR="00AC6FDE" w:rsidRDefault="00AC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AC671" w14:textId="5ABC49CA" w:rsidR="00816C36" w:rsidRPr="003862A5" w:rsidRDefault="000A066D" w:rsidP="00133BC5">
    <w:pPr>
      <w:pStyle w:val="Footer"/>
      <w:pBdr>
        <w:top w:val="single" w:sz="4" w:space="0" w:color="auto"/>
      </w:pBdr>
      <w:tabs>
        <w:tab w:val="clear" w:pos="4536"/>
        <w:tab w:val="left" w:pos="6660"/>
      </w:tabs>
      <w:rPr>
        <w:rFonts w:cs="Arial"/>
        <w:szCs w:val="22"/>
      </w:rPr>
    </w:pPr>
    <w:r w:rsidRPr="003862A5">
      <w:rPr>
        <w:rFonts w:cs="Arial"/>
        <w:szCs w:val="22"/>
      </w:rPr>
      <w:t>©</w:t>
    </w:r>
    <w:r>
      <w:rPr>
        <w:rFonts w:cs="Arial"/>
        <w:szCs w:val="22"/>
      </w:rPr>
      <w:t xml:space="preserve"> 202</w:t>
    </w:r>
    <w:r w:rsidR="005F0823">
      <w:rPr>
        <w:rFonts w:cs="Arial"/>
        <w:szCs w:val="22"/>
      </w:rPr>
      <w:t>4</w:t>
    </w:r>
    <w:r w:rsidRPr="003862A5">
      <w:rPr>
        <w:rFonts w:cs="Arial"/>
        <w:szCs w:val="22"/>
      </w:rPr>
      <w:t xml:space="preserve"> SAP </w:t>
    </w:r>
    <w:r>
      <w:rPr>
        <w:rFonts w:cs="Arial"/>
        <w:szCs w:val="22"/>
      </w:rPr>
      <w:t>UCC TUM</w:t>
    </w:r>
    <w:r w:rsidRPr="000A066D">
      <w:rPr>
        <w:rFonts w:cs="Arial"/>
        <w:szCs w:val="22"/>
      </w:rPr>
      <w:ptab w:relativeTo="margin" w:alignment="center" w:leader="none"/>
    </w:r>
    <w:r w:rsidRPr="000A066D">
      <w:rPr>
        <w:rFonts w:cs="Arial"/>
        <w:szCs w:val="22"/>
      </w:rPr>
      <w:ptab w:relativeTo="margin" w:alignment="right" w:leader="none"/>
    </w:r>
    <w:r w:rsidRPr="003862A5">
      <w:rPr>
        <w:rFonts w:cs="Arial"/>
        <w:szCs w:val="22"/>
      </w:rPr>
      <w:t xml:space="preserve">Page </w:t>
    </w:r>
    <w:r w:rsidRPr="003862A5">
      <w:rPr>
        <w:rFonts w:cs="Arial"/>
        <w:szCs w:val="22"/>
      </w:rPr>
      <w:fldChar w:fldCharType="begin"/>
    </w:r>
    <w:r w:rsidRPr="003862A5">
      <w:rPr>
        <w:rFonts w:cs="Arial"/>
        <w:szCs w:val="22"/>
      </w:rPr>
      <w:instrText xml:space="preserve"> PAGE </w:instrText>
    </w:r>
    <w:r w:rsidRPr="003862A5">
      <w:rPr>
        <w:rFonts w:cs="Arial"/>
        <w:szCs w:val="22"/>
      </w:rPr>
      <w:fldChar w:fldCharType="separate"/>
    </w:r>
    <w:r w:rsidR="00885FE2">
      <w:rPr>
        <w:rFonts w:cs="Arial"/>
        <w:noProof/>
        <w:szCs w:val="22"/>
      </w:rPr>
      <w:t>10</w:t>
    </w:r>
    <w:r w:rsidRPr="003862A5">
      <w:rPr>
        <w:rFonts w:cs="Arial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415F6" w14:textId="77777777" w:rsidR="00AC6FDE" w:rsidRDefault="00AC6FDE">
      <w:r>
        <w:separator/>
      </w:r>
    </w:p>
  </w:footnote>
  <w:footnote w:type="continuationSeparator" w:id="0">
    <w:p w14:paraId="29CF08C0" w14:textId="77777777" w:rsidR="00AC6FDE" w:rsidRDefault="00AC6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365E8" w14:textId="1DEE1101" w:rsidR="00816C36" w:rsidRPr="009A1949" w:rsidRDefault="00F006D9" w:rsidP="00F006D9">
    <w:pPr>
      <w:pStyle w:val="Header"/>
      <w:jc w:val="cen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BEAC8DB" wp14:editId="2D22DBCB">
              <wp:simplePos x="0" y="0"/>
              <wp:positionH relativeFrom="page">
                <wp:posOffset>6409055</wp:posOffset>
              </wp:positionH>
              <wp:positionV relativeFrom="paragraph">
                <wp:posOffset>-122555</wp:posOffset>
              </wp:positionV>
              <wp:extent cx="1143000" cy="249555"/>
              <wp:effectExtent l="0" t="0" r="19050" b="17145"/>
              <wp:wrapSquare wrapText="bothSides"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249555"/>
                      </a:xfrm>
                      <a:prstGeom prst="rect">
                        <a:avLst/>
                      </a:prstGeom>
                      <a:solidFill>
                        <a:srgbClr val="003359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11CADC" id="Rectangle 5" o:spid="_x0000_s1026" style="position:absolute;margin-left:504.65pt;margin-top:-9.65pt;width:90pt;height:19.6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" fillcolor="#003359" strokecolor="white">
              <w10:wrap type="square" anchorx="page"/>
            </v:rect>
          </w:pict>
        </mc:Fallback>
      </mc:AlternateContent>
    </w:r>
    <w:r w:rsidRPr="00F006D9">
      <w:rPr>
        <w:rFonts w:cs="Arial"/>
        <w:noProof/>
        <w:szCs w:val="22"/>
        <w:lang w:val="en-US" w:eastAsia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367B8C2" wp14:editId="76E71302">
              <wp:simplePos x="0" y="0"/>
              <wp:positionH relativeFrom="margin">
                <wp:align>left</wp:align>
              </wp:positionH>
              <wp:positionV relativeFrom="paragraph">
                <wp:posOffset>-114300</wp:posOffset>
              </wp:positionV>
              <wp:extent cx="5684520" cy="258445"/>
              <wp:effectExtent l="0" t="0" r="0" b="8255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4808" cy="2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F9E9AC" w14:textId="30957E11" w:rsidR="00F006D9" w:rsidRPr="00F006D9" w:rsidRDefault="00F006D9" w:rsidP="00F006D9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szCs w:val="22"/>
                              <w:lang w:val="en-US"/>
                            </w:rPr>
                            <w:t xml:space="preserve">SAP </w:t>
                          </w:r>
                          <w:r w:rsidRPr="009A1949">
                            <w:rPr>
                              <w:rFonts w:cs="Arial"/>
                              <w:szCs w:val="22"/>
                              <w:lang w:val="en-US"/>
                            </w:rPr>
                            <w:t>BTP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7B8C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9pt;width:447.6pt;height:20.3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" stroked="f">
              <v:textbox>
                <w:txbxContent>
                  <w:p w14:paraId="24F9E9AC" w14:textId="30957E11" w:rsidR="00F006D9" w:rsidRPr="00F006D9" w:rsidRDefault="00F006D9" w:rsidP="00F006D9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rFonts w:cs="Arial"/>
                        <w:szCs w:val="22"/>
                        <w:lang w:val="en-US"/>
                      </w:rPr>
                      <w:t xml:space="preserve">SAP </w:t>
                    </w:r>
                    <w:r w:rsidRPr="009A1949">
                      <w:rPr>
                        <w:rFonts w:cs="Arial"/>
                        <w:szCs w:val="22"/>
                        <w:lang w:val="en-US"/>
                      </w:rPr>
                      <w:t>BTP Development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A1949" w:rsidRPr="009A1949">
      <w:rPr>
        <w:rFonts w:cs="Arial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CDA69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3A7E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EC50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F07C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201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40FB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28E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98A6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88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28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4307E"/>
    <w:multiLevelType w:val="hybridMultilevel"/>
    <w:tmpl w:val="232A72C6"/>
    <w:lvl w:ilvl="0" w:tplc="35509D92">
      <w:start w:val="1"/>
      <w:numFmt w:val="bullet"/>
      <w:lvlText w:val=""/>
      <w:lvlJc w:val="left"/>
      <w:pPr>
        <w:tabs>
          <w:tab w:val="num" w:pos="1065"/>
        </w:tabs>
        <w:ind w:left="1065" w:hanging="357"/>
      </w:pPr>
      <w:rPr>
        <w:rFonts w:ascii="Wingdings" w:hAnsi="Wingdings" w:hint="default"/>
        <w:b w:val="0"/>
        <w:i w:val="0"/>
        <w:color w:val="000000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A821319"/>
    <w:multiLevelType w:val="hybridMultilevel"/>
    <w:tmpl w:val="C862E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F527F"/>
    <w:multiLevelType w:val="hybridMultilevel"/>
    <w:tmpl w:val="22A803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97A36"/>
    <w:multiLevelType w:val="hybridMultilevel"/>
    <w:tmpl w:val="29DE96D6"/>
    <w:lvl w:ilvl="0" w:tplc="8EDE4626">
      <w:start w:val="1"/>
      <w:numFmt w:val="bullet"/>
      <w:pStyle w:val="Aufzhlungunnummeriert"/>
      <w:lvlText w:val=""/>
      <w:lvlJc w:val="left"/>
      <w:pPr>
        <w:tabs>
          <w:tab w:val="num" w:pos="1065"/>
        </w:tabs>
        <w:ind w:left="1065" w:hanging="357"/>
      </w:pPr>
      <w:rPr>
        <w:rFonts w:ascii="Wingdings" w:hAnsi="Wingdings" w:hint="default"/>
        <w:b w:val="0"/>
        <w:i w:val="0"/>
        <w:color w:val="9E3039"/>
        <w:sz w:val="40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CAE72C9"/>
    <w:multiLevelType w:val="hybridMultilevel"/>
    <w:tmpl w:val="1BAAC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B5A43"/>
    <w:multiLevelType w:val="hybridMultilevel"/>
    <w:tmpl w:val="E7925E0C"/>
    <w:lvl w:ilvl="0" w:tplc="549ECB22">
      <w:start w:val="1"/>
      <w:numFmt w:val="decimal"/>
      <w:pStyle w:val="TaskHeading"/>
      <w:lvlText w:val="Task %1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C4BD0"/>
    <w:multiLevelType w:val="multilevel"/>
    <w:tmpl w:val="3892B386"/>
    <w:lvl w:ilvl="0">
      <w:start w:val="1"/>
      <w:numFmt w:val="bullet"/>
      <w:lvlText w:val=""/>
      <w:lvlJc w:val="left"/>
      <w:pPr>
        <w:tabs>
          <w:tab w:val="num" w:pos="1065"/>
        </w:tabs>
        <w:ind w:left="1065" w:hanging="357"/>
      </w:pPr>
      <w:rPr>
        <w:rFonts w:ascii="Wingdings" w:hAnsi="Wingdings" w:hint="default"/>
        <w:b w:val="0"/>
        <w:i w:val="0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BFA5B10"/>
    <w:multiLevelType w:val="hybridMultilevel"/>
    <w:tmpl w:val="CE7035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27D86"/>
    <w:multiLevelType w:val="hybridMultilevel"/>
    <w:tmpl w:val="A77A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1615C"/>
    <w:multiLevelType w:val="hybridMultilevel"/>
    <w:tmpl w:val="B1B4CB9C"/>
    <w:lvl w:ilvl="0" w:tplc="C0F8A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8B9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C3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E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61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41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0F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6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2A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A93A52"/>
    <w:multiLevelType w:val="hybridMultilevel"/>
    <w:tmpl w:val="9698F01A"/>
    <w:lvl w:ilvl="0" w:tplc="0407000F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 w16cid:durableId="897475749">
    <w:abstractNumId w:val="20"/>
  </w:num>
  <w:num w:numId="2" w16cid:durableId="1013722354">
    <w:abstractNumId w:val="10"/>
  </w:num>
  <w:num w:numId="3" w16cid:durableId="1140996116">
    <w:abstractNumId w:val="16"/>
  </w:num>
  <w:num w:numId="4" w16cid:durableId="1310206497">
    <w:abstractNumId w:val="13"/>
  </w:num>
  <w:num w:numId="5" w16cid:durableId="492645630">
    <w:abstractNumId w:val="9"/>
  </w:num>
  <w:num w:numId="6" w16cid:durableId="1736122814">
    <w:abstractNumId w:val="7"/>
  </w:num>
  <w:num w:numId="7" w16cid:durableId="2015915530">
    <w:abstractNumId w:val="6"/>
  </w:num>
  <w:num w:numId="8" w16cid:durableId="1143277072">
    <w:abstractNumId w:val="5"/>
  </w:num>
  <w:num w:numId="9" w16cid:durableId="278267803">
    <w:abstractNumId w:val="4"/>
  </w:num>
  <w:num w:numId="10" w16cid:durableId="1328242714">
    <w:abstractNumId w:val="8"/>
  </w:num>
  <w:num w:numId="11" w16cid:durableId="2113357978">
    <w:abstractNumId w:val="3"/>
  </w:num>
  <w:num w:numId="12" w16cid:durableId="465859636">
    <w:abstractNumId w:val="2"/>
  </w:num>
  <w:num w:numId="13" w16cid:durableId="839387123">
    <w:abstractNumId w:val="1"/>
  </w:num>
  <w:num w:numId="14" w16cid:durableId="371228529">
    <w:abstractNumId w:val="0"/>
  </w:num>
  <w:num w:numId="15" w16cid:durableId="1015153877">
    <w:abstractNumId w:val="19"/>
  </w:num>
  <w:num w:numId="16" w16cid:durableId="703597851">
    <w:abstractNumId w:val="11"/>
  </w:num>
  <w:num w:numId="17" w16cid:durableId="1442408605">
    <w:abstractNumId w:val="14"/>
  </w:num>
  <w:num w:numId="18" w16cid:durableId="943726019">
    <w:abstractNumId w:val="15"/>
  </w:num>
  <w:num w:numId="19" w16cid:durableId="80954522">
    <w:abstractNumId w:val="17"/>
  </w:num>
  <w:num w:numId="20" w16cid:durableId="1740208893">
    <w:abstractNumId w:val="18"/>
  </w:num>
  <w:num w:numId="21" w16cid:durableId="8323328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Njc0NzA2MzQ3MjRQ0lEKTi0uzszPAykwNqwFADIdzBItAAAA"/>
  </w:docVars>
  <w:rsids>
    <w:rsidRoot w:val="00497D07"/>
    <w:rsid w:val="00001A00"/>
    <w:rsid w:val="000034E8"/>
    <w:rsid w:val="000049F3"/>
    <w:rsid w:val="00013B91"/>
    <w:rsid w:val="000147F3"/>
    <w:rsid w:val="000152FC"/>
    <w:rsid w:val="00016447"/>
    <w:rsid w:val="00022B32"/>
    <w:rsid w:val="00026CB0"/>
    <w:rsid w:val="00033408"/>
    <w:rsid w:val="00035CF7"/>
    <w:rsid w:val="00041C3B"/>
    <w:rsid w:val="00044239"/>
    <w:rsid w:val="0004675D"/>
    <w:rsid w:val="00050F40"/>
    <w:rsid w:val="00056116"/>
    <w:rsid w:val="00062734"/>
    <w:rsid w:val="000654BB"/>
    <w:rsid w:val="000719E0"/>
    <w:rsid w:val="0007231A"/>
    <w:rsid w:val="00072D0A"/>
    <w:rsid w:val="0007425C"/>
    <w:rsid w:val="00080E46"/>
    <w:rsid w:val="00082167"/>
    <w:rsid w:val="0008385E"/>
    <w:rsid w:val="00085961"/>
    <w:rsid w:val="00085BCD"/>
    <w:rsid w:val="00085F20"/>
    <w:rsid w:val="00086926"/>
    <w:rsid w:val="00087B36"/>
    <w:rsid w:val="00093305"/>
    <w:rsid w:val="00093737"/>
    <w:rsid w:val="000938FA"/>
    <w:rsid w:val="00094248"/>
    <w:rsid w:val="00094D41"/>
    <w:rsid w:val="000A066D"/>
    <w:rsid w:val="000A2751"/>
    <w:rsid w:val="000A2937"/>
    <w:rsid w:val="000A2B4B"/>
    <w:rsid w:val="000A35A9"/>
    <w:rsid w:val="000A4394"/>
    <w:rsid w:val="000A5FE4"/>
    <w:rsid w:val="000B366C"/>
    <w:rsid w:val="000B7658"/>
    <w:rsid w:val="000C1BE9"/>
    <w:rsid w:val="000C648C"/>
    <w:rsid w:val="000C6C25"/>
    <w:rsid w:val="000D1AAE"/>
    <w:rsid w:val="000D2D1E"/>
    <w:rsid w:val="000D3719"/>
    <w:rsid w:val="000E1119"/>
    <w:rsid w:val="000E1DEC"/>
    <w:rsid w:val="000E37B9"/>
    <w:rsid w:val="000E3C92"/>
    <w:rsid w:val="000E44FC"/>
    <w:rsid w:val="000F1884"/>
    <w:rsid w:val="000F1DED"/>
    <w:rsid w:val="00101889"/>
    <w:rsid w:val="0010292E"/>
    <w:rsid w:val="00104107"/>
    <w:rsid w:val="001056DE"/>
    <w:rsid w:val="00112072"/>
    <w:rsid w:val="00115036"/>
    <w:rsid w:val="00115E2B"/>
    <w:rsid w:val="00116FFE"/>
    <w:rsid w:val="00122F82"/>
    <w:rsid w:val="00123651"/>
    <w:rsid w:val="00125E6B"/>
    <w:rsid w:val="001316C2"/>
    <w:rsid w:val="00131BE3"/>
    <w:rsid w:val="00133BC5"/>
    <w:rsid w:val="00136114"/>
    <w:rsid w:val="001414B6"/>
    <w:rsid w:val="00146638"/>
    <w:rsid w:val="00147CB5"/>
    <w:rsid w:val="00150262"/>
    <w:rsid w:val="00153AA5"/>
    <w:rsid w:val="0015662F"/>
    <w:rsid w:val="001620FF"/>
    <w:rsid w:val="00162888"/>
    <w:rsid w:val="00165DB3"/>
    <w:rsid w:val="00176AE3"/>
    <w:rsid w:val="00176C9A"/>
    <w:rsid w:val="00176E68"/>
    <w:rsid w:val="00181257"/>
    <w:rsid w:val="00182C74"/>
    <w:rsid w:val="001832C0"/>
    <w:rsid w:val="00185F30"/>
    <w:rsid w:val="00186897"/>
    <w:rsid w:val="001926A5"/>
    <w:rsid w:val="00193A7F"/>
    <w:rsid w:val="001945AE"/>
    <w:rsid w:val="0019463C"/>
    <w:rsid w:val="00194D72"/>
    <w:rsid w:val="001A0782"/>
    <w:rsid w:val="001A37F6"/>
    <w:rsid w:val="001A4FC0"/>
    <w:rsid w:val="001A6F31"/>
    <w:rsid w:val="001B36C8"/>
    <w:rsid w:val="001B65CC"/>
    <w:rsid w:val="001C2287"/>
    <w:rsid w:val="001C2471"/>
    <w:rsid w:val="001C43C4"/>
    <w:rsid w:val="001C480C"/>
    <w:rsid w:val="001C7817"/>
    <w:rsid w:val="001D1C5F"/>
    <w:rsid w:val="001D3997"/>
    <w:rsid w:val="001D7DCF"/>
    <w:rsid w:val="001E0BDE"/>
    <w:rsid w:val="001E3802"/>
    <w:rsid w:val="001F1FAE"/>
    <w:rsid w:val="001F543E"/>
    <w:rsid w:val="00201246"/>
    <w:rsid w:val="00201844"/>
    <w:rsid w:val="002044CE"/>
    <w:rsid w:val="002070DB"/>
    <w:rsid w:val="00211D95"/>
    <w:rsid w:val="002146FC"/>
    <w:rsid w:val="002166B6"/>
    <w:rsid w:val="00216BF2"/>
    <w:rsid w:val="002200C1"/>
    <w:rsid w:val="00221761"/>
    <w:rsid w:val="002274AB"/>
    <w:rsid w:val="00230F88"/>
    <w:rsid w:val="0023537E"/>
    <w:rsid w:val="002364B7"/>
    <w:rsid w:val="00237D85"/>
    <w:rsid w:val="00241568"/>
    <w:rsid w:val="00242575"/>
    <w:rsid w:val="00242FB7"/>
    <w:rsid w:val="00243A94"/>
    <w:rsid w:val="002451FC"/>
    <w:rsid w:val="0024613D"/>
    <w:rsid w:val="00247D56"/>
    <w:rsid w:val="00247E4B"/>
    <w:rsid w:val="00250632"/>
    <w:rsid w:val="00253638"/>
    <w:rsid w:val="0025582B"/>
    <w:rsid w:val="00256B7B"/>
    <w:rsid w:val="0026677F"/>
    <w:rsid w:val="002709A6"/>
    <w:rsid w:val="0027235F"/>
    <w:rsid w:val="00273D2A"/>
    <w:rsid w:val="002756E9"/>
    <w:rsid w:val="002774D4"/>
    <w:rsid w:val="00285070"/>
    <w:rsid w:val="00285375"/>
    <w:rsid w:val="00285FFD"/>
    <w:rsid w:val="00286D38"/>
    <w:rsid w:val="0028730E"/>
    <w:rsid w:val="00287EF9"/>
    <w:rsid w:val="0029304D"/>
    <w:rsid w:val="00296A2C"/>
    <w:rsid w:val="002A1B4B"/>
    <w:rsid w:val="002A3082"/>
    <w:rsid w:val="002A6A05"/>
    <w:rsid w:val="002B29A6"/>
    <w:rsid w:val="002B2A51"/>
    <w:rsid w:val="002B660D"/>
    <w:rsid w:val="002B6775"/>
    <w:rsid w:val="002C0AF6"/>
    <w:rsid w:val="002C19D4"/>
    <w:rsid w:val="002C1F1A"/>
    <w:rsid w:val="002C26AE"/>
    <w:rsid w:val="002C471E"/>
    <w:rsid w:val="002D1FBF"/>
    <w:rsid w:val="002D45B6"/>
    <w:rsid w:val="002D57C0"/>
    <w:rsid w:val="002D60F4"/>
    <w:rsid w:val="002E0CFE"/>
    <w:rsid w:val="002E225A"/>
    <w:rsid w:val="002E2CC4"/>
    <w:rsid w:val="002E3741"/>
    <w:rsid w:val="002E3BC3"/>
    <w:rsid w:val="002E4DE4"/>
    <w:rsid w:val="002E7FE4"/>
    <w:rsid w:val="002F5277"/>
    <w:rsid w:val="002F5FC5"/>
    <w:rsid w:val="002F737A"/>
    <w:rsid w:val="002F7550"/>
    <w:rsid w:val="00303132"/>
    <w:rsid w:val="00305C56"/>
    <w:rsid w:val="00306C1F"/>
    <w:rsid w:val="00307FBC"/>
    <w:rsid w:val="00311F66"/>
    <w:rsid w:val="00317379"/>
    <w:rsid w:val="00317AA9"/>
    <w:rsid w:val="003207AE"/>
    <w:rsid w:val="00320ABB"/>
    <w:rsid w:val="0032209F"/>
    <w:rsid w:val="00322EB3"/>
    <w:rsid w:val="00323681"/>
    <w:rsid w:val="003306B8"/>
    <w:rsid w:val="00333CDB"/>
    <w:rsid w:val="0033508E"/>
    <w:rsid w:val="003358CD"/>
    <w:rsid w:val="0034394F"/>
    <w:rsid w:val="0034448E"/>
    <w:rsid w:val="0034662F"/>
    <w:rsid w:val="00350691"/>
    <w:rsid w:val="00357440"/>
    <w:rsid w:val="003665F5"/>
    <w:rsid w:val="0037405A"/>
    <w:rsid w:val="003759F9"/>
    <w:rsid w:val="0038160E"/>
    <w:rsid w:val="00382120"/>
    <w:rsid w:val="00383784"/>
    <w:rsid w:val="003862A5"/>
    <w:rsid w:val="003871E1"/>
    <w:rsid w:val="00391C3E"/>
    <w:rsid w:val="0039450D"/>
    <w:rsid w:val="003A078F"/>
    <w:rsid w:val="003A0B58"/>
    <w:rsid w:val="003A2EA8"/>
    <w:rsid w:val="003A5EDF"/>
    <w:rsid w:val="003A7E32"/>
    <w:rsid w:val="003B2553"/>
    <w:rsid w:val="003B3EEA"/>
    <w:rsid w:val="003B757A"/>
    <w:rsid w:val="003B7BEB"/>
    <w:rsid w:val="003C09A1"/>
    <w:rsid w:val="003C1416"/>
    <w:rsid w:val="003C25DD"/>
    <w:rsid w:val="003C5661"/>
    <w:rsid w:val="003C752F"/>
    <w:rsid w:val="003D0138"/>
    <w:rsid w:val="003D0CFB"/>
    <w:rsid w:val="003D4BD7"/>
    <w:rsid w:val="003E1977"/>
    <w:rsid w:val="003E40AE"/>
    <w:rsid w:val="003E42C0"/>
    <w:rsid w:val="003E5039"/>
    <w:rsid w:val="003E7939"/>
    <w:rsid w:val="003F06E5"/>
    <w:rsid w:val="003F465E"/>
    <w:rsid w:val="003F6612"/>
    <w:rsid w:val="003F71E1"/>
    <w:rsid w:val="00400901"/>
    <w:rsid w:val="00401414"/>
    <w:rsid w:val="00402661"/>
    <w:rsid w:val="00402B5E"/>
    <w:rsid w:val="00402D35"/>
    <w:rsid w:val="004040BD"/>
    <w:rsid w:val="00404716"/>
    <w:rsid w:val="00405580"/>
    <w:rsid w:val="0040564B"/>
    <w:rsid w:val="004062C0"/>
    <w:rsid w:val="004063E7"/>
    <w:rsid w:val="00407D87"/>
    <w:rsid w:val="004135F7"/>
    <w:rsid w:val="00414313"/>
    <w:rsid w:val="0042190A"/>
    <w:rsid w:val="0042525F"/>
    <w:rsid w:val="004265C2"/>
    <w:rsid w:val="0042677A"/>
    <w:rsid w:val="00426B9C"/>
    <w:rsid w:val="00427BED"/>
    <w:rsid w:val="00431234"/>
    <w:rsid w:val="00433AA0"/>
    <w:rsid w:val="00440D6A"/>
    <w:rsid w:val="004410A5"/>
    <w:rsid w:val="004421CE"/>
    <w:rsid w:val="00443C4B"/>
    <w:rsid w:val="004469FD"/>
    <w:rsid w:val="00447D5D"/>
    <w:rsid w:val="00452D99"/>
    <w:rsid w:val="00453CB3"/>
    <w:rsid w:val="00454E90"/>
    <w:rsid w:val="00455825"/>
    <w:rsid w:val="00456896"/>
    <w:rsid w:val="00456AE2"/>
    <w:rsid w:val="00461E23"/>
    <w:rsid w:val="00465C2A"/>
    <w:rsid w:val="0046734F"/>
    <w:rsid w:val="004723CA"/>
    <w:rsid w:val="00473592"/>
    <w:rsid w:val="00476B4D"/>
    <w:rsid w:val="004773C7"/>
    <w:rsid w:val="00485595"/>
    <w:rsid w:val="0048609E"/>
    <w:rsid w:val="00487C90"/>
    <w:rsid w:val="00490023"/>
    <w:rsid w:val="00490424"/>
    <w:rsid w:val="00497D07"/>
    <w:rsid w:val="004A1C10"/>
    <w:rsid w:val="004A6492"/>
    <w:rsid w:val="004B005F"/>
    <w:rsid w:val="004B1DB1"/>
    <w:rsid w:val="004B633E"/>
    <w:rsid w:val="004C19D0"/>
    <w:rsid w:val="004C40B2"/>
    <w:rsid w:val="004C6E69"/>
    <w:rsid w:val="004C7A48"/>
    <w:rsid w:val="004C7A70"/>
    <w:rsid w:val="004D3223"/>
    <w:rsid w:val="004E1189"/>
    <w:rsid w:val="004E388A"/>
    <w:rsid w:val="004E5505"/>
    <w:rsid w:val="004E7700"/>
    <w:rsid w:val="004F0689"/>
    <w:rsid w:val="004F7EE9"/>
    <w:rsid w:val="00503792"/>
    <w:rsid w:val="00506723"/>
    <w:rsid w:val="005075C1"/>
    <w:rsid w:val="00513C9E"/>
    <w:rsid w:val="005174DE"/>
    <w:rsid w:val="0052024B"/>
    <w:rsid w:val="005245A1"/>
    <w:rsid w:val="005308BF"/>
    <w:rsid w:val="00532E31"/>
    <w:rsid w:val="005409CE"/>
    <w:rsid w:val="00540CCF"/>
    <w:rsid w:val="005458D0"/>
    <w:rsid w:val="00552F2E"/>
    <w:rsid w:val="00556C83"/>
    <w:rsid w:val="00556F33"/>
    <w:rsid w:val="00557806"/>
    <w:rsid w:val="00557B29"/>
    <w:rsid w:val="00560199"/>
    <w:rsid w:val="00562BBA"/>
    <w:rsid w:val="005702A8"/>
    <w:rsid w:val="0057203A"/>
    <w:rsid w:val="00574915"/>
    <w:rsid w:val="005804A5"/>
    <w:rsid w:val="00583AF8"/>
    <w:rsid w:val="005852AB"/>
    <w:rsid w:val="00594672"/>
    <w:rsid w:val="005A03A6"/>
    <w:rsid w:val="005A0B2B"/>
    <w:rsid w:val="005A7B9C"/>
    <w:rsid w:val="005B1F38"/>
    <w:rsid w:val="005B2E57"/>
    <w:rsid w:val="005B7726"/>
    <w:rsid w:val="005C06FE"/>
    <w:rsid w:val="005C40A1"/>
    <w:rsid w:val="005C4434"/>
    <w:rsid w:val="005C4C77"/>
    <w:rsid w:val="005C6703"/>
    <w:rsid w:val="005D0661"/>
    <w:rsid w:val="005D2682"/>
    <w:rsid w:val="005D33B9"/>
    <w:rsid w:val="005D5A9F"/>
    <w:rsid w:val="005D5D13"/>
    <w:rsid w:val="005E0073"/>
    <w:rsid w:val="005E01CD"/>
    <w:rsid w:val="005E1F9A"/>
    <w:rsid w:val="005E4E5B"/>
    <w:rsid w:val="005F0823"/>
    <w:rsid w:val="005F25BB"/>
    <w:rsid w:val="005F2E14"/>
    <w:rsid w:val="00600CEA"/>
    <w:rsid w:val="00606CC9"/>
    <w:rsid w:val="00613EF2"/>
    <w:rsid w:val="00620D32"/>
    <w:rsid w:val="00622A91"/>
    <w:rsid w:val="00622A93"/>
    <w:rsid w:val="00622DD5"/>
    <w:rsid w:val="0062538C"/>
    <w:rsid w:val="00627071"/>
    <w:rsid w:val="00630D2A"/>
    <w:rsid w:val="00630F17"/>
    <w:rsid w:val="0063332F"/>
    <w:rsid w:val="006338D4"/>
    <w:rsid w:val="0064364E"/>
    <w:rsid w:val="006444C8"/>
    <w:rsid w:val="006470B0"/>
    <w:rsid w:val="00650FA7"/>
    <w:rsid w:val="006552FA"/>
    <w:rsid w:val="00657DD9"/>
    <w:rsid w:val="00660098"/>
    <w:rsid w:val="0066045A"/>
    <w:rsid w:val="00660782"/>
    <w:rsid w:val="006650B3"/>
    <w:rsid w:val="00665E4A"/>
    <w:rsid w:val="00666575"/>
    <w:rsid w:val="00670893"/>
    <w:rsid w:val="006763FB"/>
    <w:rsid w:val="00676C46"/>
    <w:rsid w:val="00680B41"/>
    <w:rsid w:val="006816FD"/>
    <w:rsid w:val="00681D63"/>
    <w:rsid w:val="00683269"/>
    <w:rsid w:val="00687C85"/>
    <w:rsid w:val="00690BD4"/>
    <w:rsid w:val="00691E32"/>
    <w:rsid w:val="00692386"/>
    <w:rsid w:val="00692507"/>
    <w:rsid w:val="00694C7C"/>
    <w:rsid w:val="006A3F7A"/>
    <w:rsid w:val="006A50E5"/>
    <w:rsid w:val="006A5374"/>
    <w:rsid w:val="006B104C"/>
    <w:rsid w:val="006B13D6"/>
    <w:rsid w:val="006B76F6"/>
    <w:rsid w:val="006C087A"/>
    <w:rsid w:val="006C4175"/>
    <w:rsid w:val="006C4E36"/>
    <w:rsid w:val="006D1114"/>
    <w:rsid w:val="006D1337"/>
    <w:rsid w:val="006D2E2F"/>
    <w:rsid w:val="006E0CBA"/>
    <w:rsid w:val="006E2170"/>
    <w:rsid w:val="006E4193"/>
    <w:rsid w:val="006E4759"/>
    <w:rsid w:val="006E4D53"/>
    <w:rsid w:val="006E5525"/>
    <w:rsid w:val="006E799D"/>
    <w:rsid w:val="006F0863"/>
    <w:rsid w:val="006F0AB9"/>
    <w:rsid w:val="006F1352"/>
    <w:rsid w:val="006F3944"/>
    <w:rsid w:val="006F4213"/>
    <w:rsid w:val="006F68C4"/>
    <w:rsid w:val="00700C2F"/>
    <w:rsid w:val="00701293"/>
    <w:rsid w:val="00701395"/>
    <w:rsid w:val="007028D3"/>
    <w:rsid w:val="00703179"/>
    <w:rsid w:val="0070499F"/>
    <w:rsid w:val="0070689A"/>
    <w:rsid w:val="007073C8"/>
    <w:rsid w:val="007076E0"/>
    <w:rsid w:val="00711658"/>
    <w:rsid w:val="00715AE3"/>
    <w:rsid w:val="007241C3"/>
    <w:rsid w:val="00725CD4"/>
    <w:rsid w:val="007307FE"/>
    <w:rsid w:val="007334B7"/>
    <w:rsid w:val="0073420B"/>
    <w:rsid w:val="00736F11"/>
    <w:rsid w:val="007371EC"/>
    <w:rsid w:val="00740C18"/>
    <w:rsid w:val="00740DD9"/>
    <w:rsid w:val="00741D0F"/>
    <w:rsid w:val="00744623"/>
    <w:rsid w:val="00747556"/>
    <w:rsid w:val="0075390C"/>
    <w:rsid w:val="00754D2C"/>
    <w:rsid w:val="007564AA"/>
    <w:rsid w:val="00761C80"/>
    <w:rsid w:val="0076317A"/>
    <w:rsid w:val="007708E4"/>
    <w:rsid w:val="00777392"/>
    <w:rsid w:val="007804F2"/>
    <w:rsid w:val="007873CC"/>
    <w:rsid w:val="0079001C"/>
    <w:rsid w:val="00792AA2"/>
    <w:rsid w:val="00795356"/>
    <w:rsid w:val="0079703F"/>
    <w:rsid w:val="00797AD4"/>
    <w:rsid w:val="00797CCE"/>
    <w:rsid w:val="007A0B9F"/>
    <w:rsid w:val="007A2A4C"/>
    <w:rsid w:val="007A5AEB"/>
    <w:rsid w:val="007A5CE7"/>
    <w:rsid w:val="007A601A"/>
    <w:rsid w:val="007A6B08"/>
    <w:rsid w:val="007B0F57"/>
    <w:rsid w:val="007B348A"/>
    <w:rsid w:val="007B5E72"/>
    <w:rsid w:val="007B728F"/>
    <w:rsid w:val="007C173E"/>
    <w:rsid w:val="007C588E"/>
    <w:rsid w:val="007D1EA2"/>
    <w:rsid w:val="007D2A48"/>
    <w:rsid w:val="007D2D6C"/>
    <w:rsid w:val="007E0425"/>
    <w:rsid w:val="007E1D33"/>
    <w:rsid w:val="007E2CB6"/>
    <w:rsid w:val="007E3CD5"/>
    <w:rsid w:val="007F1A76"/>
    <w:rsid w:val="007F292D"/>
    <w:rsid w:val="007F3F42"/>
    <w:rsid w:val="007F4FCD"/>
    <w:rsid w:val="0080446F"/>
    <w:rsid w:val="008051E6"/>
    <w:rsid w:val="008057AE"/>
    <w:rsid w:val="00805C2A"/>
    <w:rsid w:val="00806FA1"/>
    <w:rsid w:val="00813884"/>
    <w:rsid w:val="00816C36"/>
    <w:rsid w:val="0082229A"/>
    <w:rsid w:val="00823292"/>
    <w:rsid w:val="0083168F"/>
    <w:rsid w:val="008329AF"/>
    <w:rsid w:val="008343CB"/>
    <w:rsid w:val="00836CFE"/>
    <w:rsid w:val="008372AB"/>
    <w:rsid w:val="00837AE7"/>
    <w:rsid w:val="00842D8E"/>
    <w:rsid w:val="0084324B"/>
    <w:rsid w:val="0084476F"/>
    <w:rsid w:val="008527BE"/>
    <w:rsid w:val="00854224"/>
    <w:rsid w:val="008545AD"/>
    <w:rsid w:val="00867496"/>
    <w:rsid w:val="00870C7E"/>
    <w:rsid w:val="008726CC"/>
    <w:rsid w:val="00880449"/>
    <w:rsid w:val="00882FC0"/>
    <w:rsid w:val="0088450E"/>
    <w:rsid w:val="00884AFA"/>
    <w:rsid w:val="00884C0B"/>
    <w:rsid w:val="008851AA"/>
    <w:rsid w:val="00885FE2"/>
    <w:rsid w:val="00896388"/>
    <w:rsid w:val="008A1DB9"/>
    <w:rsid w:val="008A3223"/>
    <w:rsid w:val="008B7884"/>
    <w:rsid w:val="008C27DD"/>
    <w:rsid w:val="008C2FDA"/>
    <w:rsid w:val="008C5B93"/>
    <w:rsid w:val="008C6161"/>
    <w:rsid w:val="008C654A"/>
    <w:rsid w:val="008D1772"/>
    <w:rsid w:val="008D24F6"/>
    <w:rsid w:val="008D2AA0"/>
    <w:rsid w:val="008D4CC9"/>
    <w:rsid w:val="008D6796"/>
    <w:rsid w:val="008D6EB7"/>
    <w:rsid w:val="008E32EC"/>
    <w:rsid w:val="008E64E8"/>
    <w:rsid w:val="008E6814"/>
    <w:rsid w:val="008F0E7D"/>
    <w:rsid w:val="008F4627"/>
    <w:rsid w:val="008F5D24"/>
    <w:rsid w:val="00902EEE"/>
    <w:rsid w:val="00915DF7"/>
    <w:rsid w:val="00917CB0"/>
    <w:rsid w:val="0092204D"/>
    <w:rsid w:val="009230E1"/>
    <w:rsid w:val="00927CA2"/>
    <w:rsid w:val="00931E5F"/>
    <w:rsid w:val="00934932"/>
    <w:rsid w:val="009369A6"/>
    <w:rsid w:val="00937283"/>
    <w:rsid w:val="009408C5"/>
    <w:rsid w:val="00940BF4"/>
    <w:rsid w:val="0094371D"/>
    <w:rsid w:val="009463A2"/>
    <w:rsid w:val="0095130A"/>
    <w:rsid w:val="009527D0"/>
    <w:rsid w:val="009533CB"/>
    <w:rsid w:val="0095393B"/>
    <w:rsid w:val="00954157"/>
    <w:rsid w:val="00954468"/>
    <w:rsid w:val="00957F89"/>
    <w:rsid w:val="0096000A"/>
    <w:rsid w:val="0096126D"/>
    <w:rsid w:val="00963DB5"/>
    <w:rsid w:val="00964127"/>
    <w:rsid w:val="00966BAD"/>
    <w:rsid w:val="00967195"/>
    <w:rsid w:val="00967815"/>
    <w:rsid w:val="0097137A"/>
    <w:rsid w:val="0097378A"/>
    <w:rsid w:val="00976C1E"/>
    <w:rsid w:val="00977632"/>
    <w:rsid w:val="009833F4"/>
    <w:rsid w:val="00983CD6"/>
    <w:rsid w:val="0099002C"/>
    <w:rsid w:val="00993EEF"/>
    <w:rsid w:val="00994CC6"/>
    <w:rsid w:val="00996ACD"/>
    <w:rsid w:val="00996B8D"/>
    <w:rsid w:val="009A0AC8"/>
    <w:rsid w:val="009A15CC"/>
    <w:rsid w:val="009A1949"/>
    <w:rsid w:val="009A1CBE"/>
    <w:rsid w:val="009A4708"/>
    <w:rsid w:val="009B0011"/>
    <w:rsid w:val="009B1ED9"/>
    <w:rsid w:val="009B337D"/>
    <w:rsid w:val="009B5019"/>
    <w:rsid w:val="009B7F83"/>
    <w:rsid w:val="009C3CC0"/>
    <w:rsid w:val="009C3F38"/>
    <w:rsid w:val="009C4045"/>
    <w:rsid w:val="009C42F0"/>
    <w:rsid w:val="009C5CF0"/>
    <w:rsid w:val="009C7D33"/>
    <w:rsid w:val="009D2FEB"/>
    <w:rsid w:val="009E2015"/>
    <w:rsid w:val="009E296A"/>
    <w:rsid w:val="009E29DB"/>
    <w:rsid w:val="009E4296"/>
    <w:rsid w:val="009E61C2"/>
    <w:rsid w:val="009E6D68"/>
    <w:rsid w:val="009F1878"/>
    <w:rsid w:val="009F26A7"/>
    <w:rsid w:val="009F40F9"/>
    <w:rsid w:val="009F629A"/>
    <w:rsid w:val="009F77CD"/>
    <w:rsid w:val="00A00B9F"/>
    <w:rsid w:val="00A017FD"/>
    <w:rsid w:val="00A037EB"/>
    <w:rsid w:val="00A03F3F"/>
    <w:rsid w:val="00A043BC"/>
    <w:rsid w:val="00A05C7C"/>
    <w:rsid w:val="00A065D8"/>
    <w:rsid w:val="00A07F9A"/>
    <w:rsid w:val="00A136E1"/>
    <w:rsid w:val="00A146B2"/>
    <w:rsid w:val="00A15111"/>
    <w:rsid w:val="00A15FC4"/>
    <w:rsid w:val="00A20656"/>
    <w:rsid w:val="00A24671"/>
    <w:rsid w:val="00A24AF5"/>
    <w:rsid w:val="00A3125F"/>
    <w:rsid w:val="00A328C3"/>
    <w:rsid w:val="00A42576"/>
    <w:rsid w:val="00A4299E"/>
    <w:rsid w:val="00A42E37"/>
    <w:rsid w:val="00A436D3"/>
    <w:rsid w:val="00A50CC3"/>
    <w:rsid w:val="00A53AAC"/>
    <w:rsid w:val="00A57FF5"/>
    <w:rsid w:val="00A6309F"/>
    <w:rsid w:val="00A6327D"/>
    <w:rsid w:val="00A63E02"/>
    <w:rsid w:val="00A644A3"/>
    <w:rsid w:val="00A669C8"/>
    <w:rsid w:val="00A66EB5"/>
    <w:rsid w:val="00A67A96"/>
    <w:rsid w:val="00A712F1"/>
    <w:rsid w:val="00A756E9"/>
    <w:rsid w:val="00A75709"/>
    <w:rsid w:val="00A80378"/>
    <w:rsid w:val="00A831BC"/>
    <w:rsid w:val="00A912E2"/>
    <w:rsid w:val="00A9365A"/>
    <w:rsid w:val="00A93FD6"/>
    <w:rsid w:val="00A94245"/>
    <w:rsid w:val="00A95A80"/>
    <w:rsid w:val="00AA0F5B"/>
    <w:rsid w:val="00AA2F28"/>
    <w:rsid w:val="00AA62CE"/>
    <w:rsid w:val="00AB0EC4"/>
    <w:rsid w:val="00AB173F"/>
    <w:rsid w:val="00AB74AF"/>
    <w:rsid w:val="00AC39B3"/>
    <w:rsid w:val="00AC6FDE"/>
    <w:rsid w:val="00AD2DC6"/>
    <w:rsid w:val="00AD6A88"/>
    <w:rsid w:val="00AD7C08"/>
    <w:rsid w:val="00AE261E"/>
    <w:rsid w:val="00AE2C73"/>
    <w:rsid w:val="00AE5F0C"/>
    <w:rsid w:val="00AE707F"/>
    <w:rsid w:val="00AE7FA3"/>
    <w:rsid w:val="00AF391B"/>
    <w:rsid w:val="00AF4288"/>
    <w:rsid w:val="00AF6D5B"/>
    <w:rsid w:val="00AF754F"/>
    <w:rsid w:val="00B01F2F"/>
    <w:rsid w:val="00B03EF3"/>
    <w:rsid w:val="00B06D7A"/>
    <w:rsid w:val="00B11180"/>
    <w:rsid w:val="00B1201E"/>
    <w:rsid w:val="00B2071C"/>
    <w:rsid w:val="00B20834"/>
    <w:rsid w:val="00B22B0A"/>
    <w:rsid w:val="00B3305A"/>
    <w:rsid w:val="00B34C3D"/>
    <w:rsid w:val="00B362FB"/>
    <w:rsid w:val="00B3706B"/>
    <w:rsid w:val="00B407C9"/>
    <w:rsid w:val="00B41409"/>
    <w:rsid w:val="00B41BAF"/>
    <w:rsid w:val="00B420B9"/>
    <w:rsid w:val="00B436A3"/>
    <w:rsid w:val="00B44315"/>
    <w:rsid w:val="00B46CB0"/>
    <w:rsid w:val="00B475A9"/>
    <w:rsid w:val="00B476C2"/>
    <w:rsid w:val="00B5142D"/>
    <w:rsid w:val="00B528FC"/>
    <w:rsid w:val="00B53875"/>
    <w:rsid w:val="00B53C36"/>
    <w:rsid w:val="00B61DD4"/>
    <w:rsid w:val="00B62C7F"/>
    <w:rsid w:val="00B62E07"/>
    <w:rsid w:val="00B80326"/>
    <w:rsid w:val="00B81999"/>
    <w:rsid w:val="00B85C3A"/>
    <w:rsid w:val="00B87B7B"/>
    <w:rsid w:val="00B87EBC"/>
    <w:rsid w:val="00B92E4D"/>
    <w:rsid w:val="00B93035"/>
    <w:rsid w:val="00B93478"/>
    <w:rsid w:val="00B95BA0"/>
    <w:rsid w:val="00BA00DB"/>
    <w:rsid w:val="00BA2C45"/>
    <w:rsid w:val="00BA4641"/>
    <w:rsid w:val="00BB04B8"/>
    <w:rsid w:val="00BB18F1"/>
    <w:rsid w:val="00BB4748"/>
    <w:rsid w:val="00BB5862"/>
    <w:rsid w:val="00BB5F5E"/>
    <w:rsid w:val="00BC0030"/>
    <w:rsid w:val="00BC2986"/>
    <w:rsid w:val="00BC29D3"/>
    <w:rsid w:val="00BC4EBC"/>
    <w:rsid w:val="00BC5E01"/>
    <w:rsid w:val="00BC6463"/>
    <w:rsid w:val="00BD20E5"/>
    <w:rsid w:val="00BE1C93"/>
    <w:rsid w:val="00BE4A33"/>
    <w:rsid w:val="00BE4E58"/>
    <w:rsid w:val="00BE5340"/>
    <w:rsid w:val="00BE6507"/>
    <w:rsid w:val="00BF23AA"/>
    <w:rsid w:val="00BF7ED8"/>
    <w:rsid w:val="00C0315C"/>
    <w:rsid w:val="00C13ACC"/>
    <w:rsid w:val="00C1539E"/>
    <w:rsid w:val="00C16E69"/>
    <w:rsid w:val="00C225DE"/>
    <w:rsid w:val="00C26A48"/>
    <w:rsid w:val="00C34652"/>
    <w:rsid w:val="00C35BC9"/>
    <w:rsid w:val="00C368B5"/>
    <w:rsid w:val="00C406F8"/>
    <w:rsid w:val="00C40A40"/>
    <w:rsid w:val="00C41382"/>
    <w:rsid w:val="00C477F8"/>
    <w:rsid w:val="00C5069C"/>
    <w:rsid w:val="00C5247C"/>
    <w:rsid w:val="00C547EA"/>
    <w:rsid w:val="00C54965"/>
    <w:rsid w:val="00C62441"/>
    <w:rsid w:val="00C65381"/>
    <w:rsid w:val="00C65AAE"/>
    <w:rsid w:val="00C668A6"/>
    <w:rsid w:val="00C66AC2"/>
    <w:rsid w:val="00C75AA5"/>
    <w:rsid w:val="00C765C6"/>
    <w:rsid w:val="00C8626A"/>
    <w:rsid w:val="00C866B1"/>
    <w:rsid w:val="00C86718"/>
    <w:rsid w:val="00C90AA2"/>
    <w:rsid w:val="00C91E9D"/>
    <w:rsid w:val="00C92CA2"/>
    <w:rsid w:val="00C94D06"/>
    <w:rsid w:val="00C95754"/>
    <w:rsid w:val="00CA037E"/>
    <w:rsid w:val="00CA228C"/>
    <w:rsid w:val="00CA4F3F"/>
    <w:rsid w:val="00CA559D"/>
    <w:rsid w:val="00CA685C"/>
    <w:rsid w:val="00CA68D1"/>
    <w:rsid w:val="00CB18B2"/>
    <w:rsid w:val="00CB2A35"/>
    <w:rsid w:val="00CB46D2"/>
    <w:rsid w:val="00CC0A35"/>
    <w:rsid w:val="00CC304A"/>
    <w:rsid w:val="00CC614A"/>
    <w:rsid w:val="00CD2847"/>
    <w:rsid w:val="00CD39F0"/>
    <w:rsid w:val="00CD55D9"/>
    <w:rsid w:val="00CE2177"/>
    <w:rsid w:val="00CE249C"/>
    <w:rsid w:val="00CE6E92"/>
    <w:rsid w:val="00CE7F02"/>
    <w:rsid w:val="00CF193A"/>
    <w:rsid w:val="00CF3125"/>
    <w:rsid w:val="00D00F88"/>
    <w:rsid w:val="00D0755F"/>
    <w:rsid w:val="00D07A7B"/>
    <w:rsid w:val="00D2709E"/>
    <w:rsid w:val="00D33DFD"/>
    <w:rsid w:val="00D5252A"/>
    <w:rsid w:val="00D52B6C"/>
    <w:rsid w:val="00D54D50"/>
    <w:rsid w:val="00D6051D"/>
    <w:rsid w:val="00D617D1"/>
    <w:rsid w:val="00D62321"/>
    <w:rsid w:val="00D62D82"/>
    <w:rsid w:val="00D636EA"/>
    <w:rsid w:val="00D63CF2"/>
    <w:rsid w:val="00D6419F"/>
    <w:rsid w:val="00D7788F"/>
    <w:rsid w:val="00D81136"/>
    <w:rsid w:val="00D81FB3"/>
    <w:rsid w:val="00D83E14"/>
    <w:rsid w:val="00D87C17"/>
    <w:rsid w:val="00D9012A"/>
    <w:rsid w:val="00D9071B"/>
    <w:rsid w:val="00D9495B"/>
    <w:rsid w:val="00D961DE"/>
    <w:rsid w:val="00D972D2"/>
    <w:rsid w:val="00D977C6"/>
    <w:rsid w:val="00DA1352"/>
    <w:rsid w:val="00DA16BB"/>
    <w:rsid w:val="00DA41A6"/>
    <w:rsid w:val="00DA4D70"/>
    <w:rsid w:val="00DB06A6"/>
    <w:rsid w:val="00DB2BAE"/>
    <w:rsid w:val="00DB4EDC"/>
    <w:rsid w:val="00DB612E"/>
    <w:rsid w:val="00DB6961"/>
    <w:rsid w:val="00DC005C"/>
    <w:rsid w:val="00DC0450"/>
    <w:rsid w:val="00DC1627"/>
    <w:rsid w:val="00DC172F"/>
    <w:rsid w:val="00DC1B29"/>
    <w:rsid w:val="00DC2EC5"/>
    <w:rsid w:val="00DC655E"/>
    <w:rsid w:val="00DC6918"/>
    <w:rsid w:val="00DC7B53"/>
    <w:rsid w:val="00DD289B"/>
    <w:rsid w:val="00DD5DF4"/>
    <w:rsid w:val="00DE0CFE"/>
    <w:rsid w:val="00DE3773"/>
    <w:rsid w:val="00DE4162"/>
    <w:rsid w:val="00DE6D4F"/>
    <w:rsid w:val="00DE6E4C"/>
    <w:rsid w:val="00DF0D67"/>
    <w:rsid w:val="00DF47BC"/>
    <w:rsid w:val="00DF7380"/>
    <w:rsid w:val="00E0008E"/>
    <w:rsid w:val="00E003BF"/>
    <w:rsid w:val="00E02077"/>
    <w:rsid w:val="00E059C2"/>
    <w:rsid w:val="00E060A5"/>
    <w:rsid w:val="00E0628B"/>
    <w:rsid w:val="00E12F5F"/>
    <w:rsid w:val="00E22460"/>
    <w:rsid w:val="00E23ACE"/>
    <w:rsid w:val="00E23B9A"/>
    <w:rsid w:val="00E24A08"/>
    <w:rsid w:val="00E3062C"/>
    <w:rsid w:val="00E311A3"/>
    <w:rsid w:val="00E331A5"/>
    <w:rsid w:val="00E3730F"/>
    <w:rsid w:val="00E410D6"/>
    <w:rsid w:val="00E41D98"/>
    <w:rsid w:val="00E47CB7"/>
    <w:rsid w:val="00E51D20"/>
    <w:rsid w:val="00E529D5"/>
    <w:rsid w:val="00E54DDC"/>
    <w:rsid w:val="00E56D00"/>
    <w:rsid w:val="00E56EEE"/>
    <w:rsid w:val="00E62C53"/>
    <w:rsid w:val="00E6357B"/>
    <w:rsid w:val="00E64122"/>
    <w:rsid w:val="00E644EB"/>
    <w:rsid w:val="00E750C3"/>
    <w:rsid w:val="00E779AE"/>
    <w:rsid w:val="00E922B2"/>
    <w:rsid w:val="00E9346B"/>
    <w:rsid w:val="00E96230"/>
    <w:rsid w:val="00EA152B"/>
    <w:rsid w:val="00EA19BB"/>
    <w:rsid w:val="00EA6904"/>
    <w:rsid w:val="00EC2047"/>
    <w:rsid w:val="00EC3179"/>
    <w:rsid w:val="00EC518E"/>
    <w:rsid w:val="00EC6402"/>
    <w:rsid w:val="00ED24D4"/>
    <w:rsid w:val="00ED4576"/>
    <w:rsid w:val="00ED4BD8"/>
    <w:rsid w:val="00EE2709"/>
    <w:rsid w:val="00EF0E9D"/>
    <w:rsid w:val="00EF6B4F"/>
    <w:rsid w:val="00F006D9"/>
    <w:rsid w:val="00F01011"/>
    <w:rsid w:val="00F0291E"/>
    <w:rsid w:val="00F02FE4"/>
    <w:rsid w:val="00F048D6"/>
    <w:rsid w:val="00F06CE8"/>
    <w:rsid w:val="00F10E31"/>
    <w:rsid w:val="00F129A2"/>
    <w:rsid w:val="00F13221"/>
    <w:rsid w:val="00F16A61"/>
    <w:rsid w:val="00F31E83"/>
    <w:rsid w:val="00F3245F"/>
    <w:rsid w:val="00F33370"/>
    <w:rsid w:val="00F35952"/>
    <w:rsid w:val="00F52BAC"/>
    <w:rsid w:val="00F53C5B"/>
    <w:rsid w:val="00F67446"/>
    <w:rsid w:val="00F70BFB"/>
    <w:rsid w:val="00F766D2"/>
    <w:rsid w:val="00F7771A"/>
    <w:rsid w:val="00F7777E"/>
    <w:rsid w:val="00F94A83"/>
    <w:rsid w:val="00FA066A"/>
    <w:rsid w:val="00FA14F0"/>
    <w:rsid w:val="00FA26CB"/>
    <w:rsid w:val="00FA4888"/>
    <w:rsid w:val="00FB1106"/>
    <w:rsid w:val="00FB6CDE"/>
    <w:rsid w:val="00FC082F"/>
    <w:rsid w:val="00FC0D1A"/>
    <w:rsid w:val="00FC0E44"/>
    <w:rsid w:val="00FC196A"/>
    <w:rsid w:val="00FC2105"/>
    <w:rsid w:val="00FD4035"/>
    <w:rsid w:val="00FE36D7"/>
    <w:rsid w:val="00FE3C0D"/>
    <w:rsid w:val="00FE5875"/>
    <w:rsid w:val="00FE68D1"/>
    <w:rsid w:val="00FF02F1"/>
    <w:rsid w:val="00FF642A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14858BF"/>
  <w15:chartTrackingRefBased/>
  <w15:docId w15:val="{AE2B7319-26B0-42ED-84E3-D9DC11F2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E01"/>
    <w:pPr>
      <w:spacing w:after="120"/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basedOn w:val="Normal"/>
    <w:next w:val="Normal"/>
    <w:qFormat/>
    <w:rsid w:val="002425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52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97D0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97D07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97137A"/>
    <w:pPr>
      <w:spacing w:after="240"/>
    </w:pPr>
    <w:rPr>
      <w:szCs w:val="20"/>
    </w:rPr>
  </w:style>
  <w:style w:type="character" w:styleId="Strong">
    <w:name w:val="Strong"/>
    <w:uiPriority w:val="22"/>
    <w:qFormat/>
    <w:rsid w:val="0097137A"/>
    <w:rPr>
      <w:b/>
      <w:bCs/>
    </w:rPr>
  </w:style>
  <w:style w:type="paragraph" w:customStyle="1" w:styleId="Marginalie">
    <w:name w:val="Marginalie"/>
    <w:next w:val="Normal"/>
    <w:link w:val="MarginalieZchn"/>
    <w:autoRedefine/>
    <w:rsid w:val="007804F2"/>
    <w:pPr>
      <w:keepNext/>
      <w:framePr w:w="2268" w:hSpace="142" w:vSpace="142" w:wrap="around" w:vAnchor="text" w:hAnchor="page" w:xAlign="right" w:y="1"/>
      <w:spacing w:before="60" w:after="60" w:line="280" w:lineRule="exact"/>
    </w:pPr>
    <w:rPr>
      <w:b/>
      <w:i/>
      <w:noProof/>
      <w:sz w:val="22"/>
      <w:szCs w:val="22"/>
      <w:lang w:eastAsia="de-DE"/>
    </w:rPr>
  </w:style>
  <w:style w:type="character" w:customStyle="1" w:styleId="MarginalieZchn">
    <w:name w:val="Marginalie Zchn"/>
    <w:link w:val="Marginalie"/>
    <w:rsid w:val="007804F2"/>
    <w:rPr>
      <w:b/>
      <w:i/>
      <w:noProof/>
      <w:sz w:val="22"/>
      <w:szCs w:val="22"/>
      <w:lang w:val="de-DE" w:eastAsia="de-DE" w:bidi="ar-SA"/>
    </w:rPr>
  </w:style>
  <w:style w:type="paragraph" w:customStyle="1" w:styleId="Aufzhlungunnummeriert">
    <w:name w:val="Aufzählung unnummeriert"/>
    <w:basedOn w:val="Normal"/>
    <w:rsid w:val="00747556"/>
    <w:pPr>
      <w:numPr>
        <w:numId w:val="4"/>
      </w:numPr>
    </w:pPr>
  </w:style>
  <w:style w:type="table" w:customStyle="1" w:styleId="Tabellengitternetz">
    <w:name w:val="Tabellengitternetz"/>
    <w:basedOn w:val="TableNormal"/>
    <w:rsid w:val="00852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40141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01414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01414"/>
    <w:rPr>
      <w:b/>
      <w:bCs/>
    </w:rPr>
  </w:style>
  <w:style w:type="paragraph" w:styleId="BalloonText">
    <w:name w:val="Balloon Text"/>
    <w:basedOn w:val="Normal"/>
    <w:semiHidden/>
    <w:rsid w:val="0040141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740DD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40D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7DD"/>
    <w:pPr>
      <w:ind w:left="720"/>
      <w:contextualSpacing/>
    </w:pPr>
  </w:style>
  <w:style w:type="table" w:styleId="TableGrid">
    <w:name w:val="Table Grid"/>
    <w:basedOn w:val="TableNormal"/>
    <w:rsid w:val="00EC6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057AE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DE6E4C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2E3BC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DF0D6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F0D67"/>
    <w:rPr>
      <w:color w:val="954F72" w:themeColor="followedHyperlink"/>
      <w:u w:val="single"/>
    </w:rPr>
  </w:style>
  <w:style w:type="character" w:customStyle="1" w:styleId="NichtaufgelsteErwhnung3">
    <w:name w:val="Nicht aufgelöste Erwähnung3"/>
    <w:basedOn w:val="DefaultParagraphFont"/>
    <w:uiPriority w:val="99"/>
    <w:semiHidden/>
    <w:unhideWhenUsed/>
    <w:rsid w:val="00513C9E"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semiHidden/>
    <w:rsid w:val="00657DD9"/>
    <w:rPr>
      <w:lang w:eastAsia="de-DE"/>
    </w:rPr>
  </w:style>
  <w:style w:type="paragraph" w:customStyle="1" w:styleId="Title1">
    <w:name w:val="_Title 1"/>
    <w:basedOn w:val="Heading1"/>
    <w:next w:val="SubTitle"/>
    <w:link w:val="Title1Zchn"/>
    <w:qFormat/>
    <w:rsid w:val="00FA4888"/>
    <w:pPr>
      <w:spacing w:before="0" w:after="240"/>
      <w:ind w:left="3119" w:right="1191"/>
    </w:pPr>
    <w:rPr>
      <w:bCs w:val="0"/>
      <w:sz w:val="48"/>
      <w:szCs w:val="48"/>
    </w:rPr>
  </w:style>
  <w:style w:type="paragraph" w:customStyle="1" w:styleId="SubTitle">
    <w:name w:val="_SubTitle"/>
    <w:basedOn w:val="Normal"/>
    <w:link w:val="SubTitleZchn"/>
    <w:qFormat/>
    <w:rsid w:val="001F543E"/>
    <w:pPr>
      <w:spacing w:after="240"/>
      <w:ind w:left="3119"/>
    </w:pPr>
    <w:rPr>
      <w:rFonts w:cs="Arial"/>
      <w:sz w:val="28"/>
    </w:rPr>
  </w:style>
  <w:style w:type="character" w:customStyle="1" w:styleId="Title1Zchn">
    <w:name w:val="_Title 1 Zchn"/>
    <w:basedOn w:val="DefaultParagraphFont"/>
    <w:link w:val="Title1"/>
    <w:rsid w:val="00FA4888"/>
    <w:rPr>
      <w:rFonts w:ascii="Arial" w:hAnsi="Arial" w:cs="Arial"/>
      <w:b/>
      <w:kern w:val="32"/>
      <w:sz w:val="48"/>
      <w:szCs w:val="48"/>
      <w:lang w:eastAsia="de-DE"/>
    </w:rPr>
  </w:style>
  <w:style w:type="paragraph" w:customStyle="1" w:styleId="InTableHeading">
    <w:name w:val="_InTableHeading"/>
    <w:basedOn w:val="Normal"/>
    <w:next w:val="Normal"/>
    <w:link w:val="InTableHeadingZchn"/>
    <w:qFormat/>
    <w:rsid w:val="00C34652"/>
    <w:rPr>
      <w:b/>
      <w:bCs/>
      <w:caps/>
      <w:color w:val="003359"/>
      <w:lang w:val="en-US"/>
    </w:rPr>
  </w:style>
  <w:style w:type="character" w:customStyle="1" w:styleId="SubTitleZchn">
    <w:name w:val="_SubTitle Zchn"/>
    <w:basedOn w:val="DefaultParagraphFont"/>
    <w:link w:val="SubTitle"/>
    <w:rsid w:val="001F543E"/>
    <w:rPr>
      <w:rFonts w:ascii="Arial" w:hAnsi="Arial" w:cs="Arial"/>
      <w:sz w:val="28"/>
      <w:szCs w:val="24"/>
      <w:lang w:eastAsia="de-DE"/>
    </w:rPr>
  </w:style>
  <w:style w:type="table" w:styleId="PlainTable4">
    <w:name w:val="Plain Table 4"/>
    <w:basedOn w:val="TableNormal"/>
    <w:uiPriority w:val="44"/>
    <w:rsid w:val="00F006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ableHeadingZchn">
    <w:name w:val="_InTableHeading Zchn"/>
    <w:basedOn w:val="DefaultParagraphFont"/>
    <w:link w:val="InTableHeading"/>
    <w:rsid w:val="00C34652"/>
    <w:rPr>
      <w:rFonts w:ascii="Arial" w:hAnsi="Arial"/>
      <w:b/>
      <w:bCs/>
      <w:caps/>
      <w:color w:val="003359"/>
      <w:sz w:val="22"/>
      <w:szCs w:val="24"/>
      <w:lang w:val="en-US" w:eastAsia="de-DE"/>
    </w:rPr>
  </w:style>
  <w:style w:type="paragraph" w:customStyle="1" w:styleId="TaskHeading">
    <w:name w:val="_TaskHeading"/>
    <w:basedOn w:val="Heading2"/>
    <w:next w:val="Normal"/>
    <w:link w:val="TaskHeadingZchn"/>
    <w:qFormat/>
    <w:rsid w:val="00BC5E01"/>
    <w:pPr>
      <w:numPr>
        <w:numId w:val="1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before="0" w:after="120"/>
      <w:ind w:left="0" w:firstLine="0"/>
    </w:pPr>
    <w:rPr>
      <w:rFonts w:ascii="Arial" w:hAnsi="Arial" w:cs="Arial"/>
      <w:b/>
      <w:color w:val="auto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B528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TaskHeadingZchn">
    <w:name w:val="_TaskHeading Zchn"/>
    <w:basedOn w:val="Heading2Char"/>
    <w:link w:val="TaskHeading"/>
    <w:rsid w:val="00BC5E01"/>
    <w:rPr>
      <w:rFonts w:ascii="Arial" w:eastAsiaTheme="majorEastAsia" w:hAnsi="Arial" w:cs="Arial"/>
      <w:b/>
      <w:color w:val="2E74B5" w:themeColor="accent1" w:themeShade="BF"/>
      <w:sz w:val="26"/>
      <w:szCs w:val="26"/>
      <w:shd w:val="clear" w:color="auto" w:fill="E0E0E0"/>
      <w:lang w:val="en-US" w:eastAsia="de-DE"/>
    </w:rPr>
  </w:style>
  <w:style w:type="paragraph" w:customStyle="1" w:styleId="Code">
    <w:name w:val="_Code"/>
    <w:link w:val="CodeZchn"/>
    <w:qFormat/>
    <w:rsid w:val="005A0B2B"/>
    <w:pPr>
      <w:autoSpaceDE w:val="0"/>
      <w:autoSpaceDN w:val="0"/>
      <w:adjustRightInd w:val="0"/>
    </w:pPr>
    <w:rPr>
      <w:rFonts w:ascii="Consolas" w:hAnsi="Consolas" w:cs="Consolas"/>
      <w:noProof/>
      <w:color w:val="335CA2"/>
      <w:sz w:val="18"/>
      <w:lang w:val="en-GB" w:eastAsia="de-DE"/>
    </w:rPr>
  </w:style>
  <w:style w:type="character" w:customStyle="1" w:styleId="CodeZchn">
    <w:name w:val="_Code Zchn"/>
    <w:basedOn w:val="DefaultParagraphFont"/>
    <w:link w:val="Code"/>
    <w:rsid w:val="005A0B2B"/>
    <w:rPr>
      <w:rFonts w:ascii="Consolas" w:hAnsi="Consolas" w:cs="Consolas"/>
      <w:noProof/>
      <w:color w:val="335CA2"/>
      <w:sz w:val="18"/>
      <w:lang w:val="en-GB" w:eastAsia="de-DE"/>
    </w:rPr>
  </w:style>
  <w:style w:type="character" w:customStyle="1" w:styleId="NichtaufgelsteErwhnung4">
    <w:name w:val="Nicht aufgelöste Erwähnung4"/>
    <w:basedOn w:val="DefaultParagraphFont"/>
    <w:uiPriority w:val="99"/>
    <w:semiHidden/>
    <w:unhideWhenUsed/>
    <w:rsid w:val="00CE7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814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FF409-DF2F-48C9-9701-0CBE9243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OData Services</vt:lpstr>
      <vt:lpstr>OData Services</vt:lpstr>
    </vt:vector>
  </TitlesOfParts>
  <Company>TU-Muenchen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OData Services</dc:title>
  <dc:subject>SAP Application Development</dc:subject>
  <dc:creator>SAP UCC Munich</dc:creator>
  <cp:keywords/>
  <dc:description/>
  <cp:lastModifiedBy>Christian Heisig</cp:lastModifiedBy>
  <cp:revision>10</cp:revision>
  <cp:lastPrinted>2024-02-12T14:56:00Z</cp:lastPrinted>
  <dcterms:created xsi:type="dcterms:W3CDTF">2024-07-21T21:36:00Z</dcterms:created>
  <dcterms:modified xsi:type="dcterms:W3CDTF">2024-08-12T19:48:00Z</dcterms:modified>
</cp:coreProperties>
</file>